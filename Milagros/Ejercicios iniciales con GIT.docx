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92E93" wp14:editId="6FD006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E4FDC" id="Rectángulo 3" o:spid="_x0000_s1026" alt="rectángulo blanco para texto en portada" style="position:absolute;margin-left:-15.95pt;margin-top:73.85pt;width:310.15pt;height:68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152DFA4D" wp14:editId="2B6A8AA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F5191" w14:textId="577DF7D8" w:rsidR="00D077E9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EJERCICIOS</w:t>
                                  </w:r>
                                </w:p>
                                <w:p w14:paraId="169A0020" w14:textId="2393CA17" w:rsidR="00E5050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CON </w:t>
                                  </w:r>
                                </w:p>
                                <w:p w14:paraId="77BC9F35" w14:textId="6C90C9C3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685F5191" w14:textId="577DF7D8" w:rsidR="00D077E9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EJERCICIOS</w:t>
                            </w:r>
                          </w:p>
                          <w:p w14:paraId="169A0020" w14:textId="2393CA17" w:rsidR="00E5050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CON </w:t>
                            </w:r>
                          </w:p>
                          <w:p w14:paraId="77BC9F35" w14:textId="6C90C9C3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1B58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EndPr/>
            <w:sdtContent>
              <w:p w14:paraId="373A4693" w14:textId="412FF353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952C53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952C53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223BC2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362F281F" w:rsidR="00D077E9" w:rsidRDefault="009E30BD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EndPr/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952C53">
                  <w:t>MARÍA MOLINER</w:t>
                </w:r>
              </w:sdtContent>
            </w:sdt>
          </w:p>
          <w:p w14:paraId="48E58CDC" w14:textId="007A0934" w:rsidR="00D077E9" w:rsidRDefault="00E50500" w:rsidP="00AB02A7">
            <w:pPr>
              <w:rPr>
                <w:noProof/>
              </w:rPr>
            </w:pPr>
            <w:r>
              <w:rPr>
                <w:noProof/>
              </w:rPr>
              <w:t>DESPLIEGUE DE APLICACI</w:t>
            </w:r>
            <w:r w:rsidR="004F3A91">
              <w:rPr>
                <w:noProof/>
              </w:rPr>
              <w:t>O</w:t>
            </w:r>
            <w:r>
              <w:rPr>
                <w:noProof/>
              </w:rPr>
              <w:t>N</w:t>
            </w:r>
            <w:r w:rsidR="004F3A91">
              <w:rPr>
                <w:noProof/>
              </w:rPr>
              <w:t>ES</w:t>
            </w:r>
            <w:r>
              <w:rPr>
                <w:noProof/>
              </w:rPr>
              <w:t xml:space="preserve"> - DAW </w:t>
            </w:r>
            <w:r w:rsidR="00710512"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CE8971" wp14:editId="3156F3B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A7AD" id="Rectángulo 2" o:spid="_x0000_s1026" alt="rectángulo de color" style="position:absolute;margin-left:-58.7pt;margin-top:525pt;width:611.1pt;height:316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75D7A0EE" w14:textId="78CEE54B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Ejercicio 1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- 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Crear un repositorio nuevo con el nombre </w:t>
      </w:r>
      <w:r w:rsidRPr="00E50500">
        <w:rPr>
          <w:rStyle w:val="CdigoHTML"/>
          <w:rFonts w:ascii="Times New Roman" w:eastAsiaTheme="minorEastAsia" w:hAnsi="Times New Roman" w:cs="Times New Roman"/>
          <w:color w:val="auto"/>
          <w:sz w:val="28"/>
          <w:szCs w:val="28"/>
          <w:shd w:val="clear" w:color="auto" w:fill="F8F8F8"/>
        </w:rPr>
        <w:t>libro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 y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muestra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su contenido.</w:t>
      </w:r>
    </w:p>
    <w:p w14:paraId="23602A7D" w14:textId="24EBC6FD" w:rsidR="008200C7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Crear: </w:t>
      </w:r>
      <w:proofErr w:type="spellStart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init</w:t>
      </w:r>
      <w:proofErr w:type="spellEnd"/>
    </w:p>
    <w:p w14:paraId="343F6CE0" w14:textId="12BE2362" w:rsidR="00EB55D8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  <w:shd w:val="clear" w:color="auto" w:fill="FFFFFF"/>
        </w:rPr>
        <w:drawing>
          <wp:inline distT="0" distB="0" distL="0" distR="0" wp14:anchorId="5ACA2081" wp14:editId="049B3E4D">
            <wp:extent cx="6371590" cy="586105"/>
            <wp:effectExtent l="0" t="0" r="0" b="4445"/>
            <wp:docPr id="1289902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02018" name="Imagen 1289902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3544" w14:textId="0E12884D" w:rsidR="008200C7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Muestra:</w:t>
      </w:r>
    </w:p>
    <w:p w14:paraId="3F7EB7FC" w14:textId="6E31F8FB" w:rsidR="008200C7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  <w:shd w:val="clear" w:color="auto" w:fill="FFFFFF"/>
        </w:rPr>
        <w:drawing>
          <wp:inline distT="0" distB="0" distL="0" distR="0" wp14:anchorId="0E29B730" wp14:editId="14BA0D72">
            <wp:extent cx="6268325" cy="1400370"/>
            <wp:effectExtent l="0" t="0" r="0" b="9525"/>
            <wp:docPr id="926709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9590" name="Imagen 9267095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145A" w14:textId="7929ECB3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-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Crea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un fichero </w:t>
      </w:r>
      <w:r w:rsidR="004F3A91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en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HTML con tu nombre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, </w:t>
      </w:r>
      <w:proofErr w:type="spellStart"/>
      <w:r w:rsidR="00BF42D4" w:rsidRPr="00BF42D4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ej</w:t>
      </w:r>
      <w:proofErr w:type="spellEnd"/>
      <w:r w:rsidR="00BF42D4" w:rsidRPr="00BF42D4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: carlos.html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y muestra su estado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</w:p>
    <w:p w14:paraId="397795E4" w14:textId="45665D6F" w:rsidR="008200C7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Crear fichero</w:t>
      </w:r>
    </w:p>
    <w:p w14:paraId="4B393C34" w14:textId="3966D7F5" w:rsidR="00EB55D8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  <w:shd w:val="clear" w:color="auto" w:fill="FFFFFF"/>
        </w:rPr>
        <w:drawing>
          <wp:inline distT="0" distB="0" distL="0" distR="0" wp14:anchorId="27E2C417" wp14:editId="51476403">
            <wp:extent cx="1905266" cy="1086002"/>
            <wp:effectExtent l="0" t="0" r="0" b="0"/>
            <wp:docPr id="19702820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82098" name="Imagen 1970282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ECF3" w14:textId="7B782766" w:rsidR="008200C7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Muestra:</w:t>
      </w:r>
    </w:p>
    <w:p w14:paraId="67409AA8" w14:textId="1A2FFA66" w:rsidR="008200C7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  <w:shd w:val="clear" w:color="auto" w:fill="FFFFFF"/>
        </w:rPr>
        <w:drawing>
          <wp:inline distT="0" distB="0" distL="0" distR="0" wp14:anchorId="3DA5D5E0" wp14:editId="71133820">
            <wp:extent cx="6371590" cy="1989455"/>
            <wp:effectExtent l="0" t="0" r="0" b="0"/>
            <wp:docPr id="6259652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5278" name="Imagen 6259652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A5D1" w14:textId="77777777" w:rsidR="008200C7" w:rsidRDefault="008200C7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498CB2EB" w14:textId="77777777" w:rsidR="008200C7" w:rsidRDefault="008200C7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2D107E84" w14:textId="336F2289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- Realiza un </w:t>
      </w:r>
      <w:proofErr w:type="spellStart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commit</w:t>
      </w:r>
      <w:proofErr w:type="spellEnd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de los cambios con el mensaje “Añadiendo el primer fichero”</w:t>
      </w:r>
    </w:p>
    <w:p w14:paraId="58276291" w14:textId="308240EF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Añadir</w:t>
      </w:r>
    </w:p>
    <w:p w14:paraId="18D4C3A1" w14:textId="39E9C495" w:rsidR="00EB55D8" w:rsidRDefault="008200C7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  <w:shd w:val="clear" w:color="auto" w:fill="FFFFFF"/>
        </w:rPr>
        <w:drawing>
          <wp:inline distT="0" distB="0" distL="0" distR="0" wp14:anchorId="2B7E6E21" wp14:editId="35A50890">
            <wp:extent cx="5849166" cy="485843"/>
            <wp:effectExtent l="0" t="0" r="0" b="9525"/>
            <wp:docPr id="18511479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7972" name="Imagen 18511479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D1EA" w14:textId="3D3BCB0F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Realizar</w:t>
      </w:r>
    </w:p>
    <w:p w14:paraId="4E831652" w14:textId="0591846E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  <w:shd w:val="clear" w:color="auto" w:fill="FFFFFF"/>
        </w:rPr>
        <w:drawing>
          <wp:inline distT="0" distB="0" distL="0" distR="0" wp14:anchorId="3A922636" wp14:editId="160F044B">
            <wp:extent cx="5725324" cy="409632"/>
            <wp:effectExtent l="0" t="0" r="8890" b="9525"/>
            <wp:docPr id="16991275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7534" name="Imagen 16991275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40FD" w14:textId="6ABCDE4B" w:rsidR="008200C7" w:rsidRDefault="005C394A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  <w:shd w:val="clear" w:color="auto" w:fill="FFFFFF"/>
        </w:rPr>
        <w:drawing>
          <wp:inline distT="0" distB="0" distL="0" distR="0" wp14:anchorId="5AA31AA1" wp14:editId="65A7A048">
            <wp:extent cx="6371590" cy="3289935"/>
            <wp:effectExtent l="0" t="0" r="0" b="5715"/>
            <wp:docPr id="10990597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59711" name="Imagen 10990597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D3B3" w14:textId="16166288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4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Modifica el fichero </w:t>
      </w:r>
      <w:proofErr w:type="spellStart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html</w:t>
      </w:r>
      <w:proofErr w:type="spellEnd"/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para que tenga el siguiente contenido:</w:t>
      </w:r>
    </w:p>
    <w:p w14:paraId="6594AF3A" w14:textId="77777777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3E0B5AC7" w14:textId="4C50C1E5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DC008C" wp14:editId="1A99FCFE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876040" cy="2754630"/>
            <wp:effectExtent l="0" t="0" r="0" b="7620"/>
            <wp:wrapTight wrapText="bothSides">
              <wp:wrapPolygon edited="0">
                <wp:start x="0" y="0"/>
                <wp:lineTo x="0" y="21510"/>
                <wp:lineTo x="21444" y="21510"/>
                <wp:lineTo x="21444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762C3" w14:textId="28AFC939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4A4724F3" w14:textId="0626592F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8380EC2" w14:textId="2DE42832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24E6E088" w14:textId="48407721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C270FE4" w14:textId="3199950A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BF77A2B" w14:textId="1016C626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4BC6377" w14:textId="5A40A6E4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41A325F" w14:textId="4220A3C0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Muestra los cambios con respecto a la ultima versión del archivo y realiza un nuevo commit con el mensaje “Añado nuevos libros”</w:t>
      </w:r>
    </w:p>
    <w:p w14:paraId="569450BC" w14:textId="6E2206BD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Muetra</w:t>
      </w:r>
    </w:p>
    <w:p w14:paraId="60449373" w14:textId="527FA930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068A6A49" wp14:editId="7544D4C3">
            <wp:extent cx="5668166" cy="3677163"/>
            <wp:effectExtent l="0" t="0" r="8890" b="0"/>
            <wp:docPr id="9940443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44324" name="Imagen 9940443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17FF" w14:textId="3474C152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Nuevo commit</w:t>
      </w:r>
    </w:p>
    <w:p w14:paraId="0FD20FF7" w14:textId="0BF5BC4C" w:rsidR="005C394A" w:rsidRDefault="005C394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lastRenderedPageBreak/>
        <w:drawing>
          <wp:inline distT="0" distB="0" distL="0" distR="0" wp14:anchorId="1497904E" wp14:editId="4C34E836">
            <wp:extent cx="6371590" cy="1395730"/>
            <wp:effectExtent l="0" t="0" r="0" b="0"/>
            <wp:docPr id="5417629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62914" name="Imagen 5417629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E97" w14:textId="3F0DFDD0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5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Crea la carpeta </w:t>
      </w:r>
      <w:r w:rsidR="00BC49AE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“Autores” y crea dentro de ella un archivo .txt que se llame autores.txt con el texto del </w:t>
      </w:r>
      <w:r w:rsidR="00BC49AE" w:rsidRPr="00BC49AE">
        <w:rPr>
          <w:rFonts w:ascii="Times New Roman" w:hAnsi="Times New Roman" w:cs="Times New Roman"/>
          <w:b w:val="0"/>
          <w:bCs/>
          <w:noProof/>
          <w:color w:val="auto"/>
          <w:szCs w:val="28"/>
          <w:u w:val="single"/>
        </w:rPr>
        <w:t>nombre del creador de GIT</w:t>
      </w:r>
      <w:r w:rsidR="00BC49AE">
        <w:rPr>
          <w:rFonts w:ascii="Times New Roman" w:hAnsi="Times New Roman" w:cs="Times New Roman"/>
          <w:b w:val="0"/>
          <w:bCs/>
          <w:noProof/>
          <w:color w:val="auto"/>
          <w:szCs w:val="28"/>
          <w:u w:val="single"/>
        </w:rPr>
        <w:t xml:space="preserve">. </w:t>
      </w:r>
    </w:p>
    <w:p w14:paraId="16CEF8D2" w14:textId="369B523C" w:rsidR="00BC49AE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7FAE8DA0" wp14:editId="2FA1F584">
            <wp:extent cx="1486107" cy="1305107"/>
            <wp:effectExtent l="0" t="0" r="0" b="9525"/>
            <wp:docPr id="21698166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81667" name="Imagen 2169816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D518" w14:textId="22B1A538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141C0813" wp14:editId="324860DA">
            <wp:extent cx="1505160" cy="876422"/>
            <wp:effectExtent l="0" t="0" r="0" b="0"/>
            <wp:docPr id="117972169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1695" name="Imagen 11797216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9674" w14:textId="08050336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4358F367" wp14:editId="7EFB5675">
            <wp:extent cx="4439270" cy="2953162"/>
            <wp:effectExtent l="0" t="0" r="0" b="0"/>
            <wp:docPr id="8424990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9019" name="Imagen 8424990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58C" w14:textId="628E62AF" w:rsidR="00BC49AE" w:rsidRDefault="00BC49AE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6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- Realiza un commit subiendo la carpeta con el mensaje “Añado carpeta autores” y muestra el historial del repositorio.</w:t>
      </w:r>
    </w:p>
    <w:p w14:paraId="68FEE29A" w14:textId="0BAC6A2A" w:rsidR="00215FAD" w:rsidRPr="00BC49AE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70717AD0" wp14:editId="1B86BF33">
            <wp:extent cx="5706271" cy="514422"/>
            <wp:effectExtent l="0" t="0" r="0" b="0"/>
            <wp:docPr id="192159295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2950" name="Imagen 19215929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C2E" w14:textId="22EE4FD1" w:rsidR="00BF42D4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lastRenderedPageBreak/>
        <w:drawing>
          <wp:inline distT="0" distB="0" distL="0" distR="0" wp14:anchorId="387FDDA5" wp14:editId="7A880B0A">
            <wp:extent cx="6371590" cy="1259205"/>
            <wp:effectExtent l="0" t="0" r="0" b="0"/>
            <wp:docPr id="123186227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2271" name="Imagen 12318622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6C04" w14:textId="1AD6461C" w:rsidR="00BC49AE" w:rsidRDefault="00BC49AE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7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- Elimina uno de los libros del fichero .html y guardalo. Comprueba el estado del respositorio. A continuación deshaz los cambios para volver a la versión anterior y vuelve a comprobar el estado del repositorio.</w:t>
      </w:r>
    </w:p>
    <w:p w14:paraId="61DFA773" w14:textId="309C1302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Muestra estado:</w:t>
      </w:r>
    </w:p>
    <w:p w14:paraId="6537EDF8" w14:textId="2B78BF39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C3EF4D" wp14:editId="6F0BFB8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98885" cy="1577624"/>
                <wp:effectExtent l="0" t="0" r="2540" b="3810"/>
                <wp:wrapNone/>
                <wp:docPr id="2046660003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85" cy="1577624"/>
                          <a:chOff x="0" y="0"/>
                          <a:chExt cx="6398885" cy="1577624"/>
                        </a:xfrm>
                      </wpg:grpSpPr>
                      <pic:pic xmlns:pic="http://schemas.openxmlformats.org/drawingml/2006/picture">
                        <pic:nvPicPr>
                          <pic:cNvPr id="1253792421" name="Imagen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235"/>
                          <a:stretch/>
                        </pic:blipFill>
                        <pic:spPr bwMode="auto">
                          <a:xfrm>
                            <a:off x="27295" y="0"/>
                            <a:ext cx="6371590" cy="10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1135000" name="Imagen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385"/>
                          <a:stretch/>
                        </pic:blipFill>
                        <pic:spPr bwMode="auto">
                          <a:xfrm>
                            <a:off x="0" y="1009934"/>
                            <a:ext cx="6371590" cy="567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D128E7" id="Grupo 18" o:spid="_x0000_s1026" style="position:absolute;margin-left:0;margin-top:.7pt;width:503.85pt;height:124.2pt;z-index:251663360;mso-position-horizontal:left;mso-position-horizontal-relative:margin" coordsize="63988,15776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27" type="#_x0000_t75" style="position:absolute;left:272;width:63716;height:10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">
                  <v:imagedata r:id="rId23" o:title="" cropbottom="27024f"/>
                </v:shape>
                <v:shape id="Imagen 17" o:spid="_x0000_s1028" type="#_x0000_t75" style="position:absolute;top:10099;width:63715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">
                  <v:imagedata r:id="rId23" o:title="" croptop="44161f"/>
                </v:shape>
                <w10:wrap anchorx="margin"/>
              </v:group>
            </w:pict>
          </mc:Fallback>
        </mc:AlternateContent>
      </w:r>
    </w:p>
    <w:p w14:paraId="62A204CB" w14:textId="77777777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73A0DA5D" w14:textId="77777777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2259C82E" w14:textId="77777777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3443EF8" w14:textId="77777777" w:rsidR="00215FAD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13D49B1" w14:textId="7C309F0F" w:rsidR="00EB55D8" w:rsidRDefault="00215FA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Revertir cambio:</w:t>
      </w:r>
    </w:p>
    <w:p w14:paraId="23045AF7" w14:textId="0E1B5F9B" w:rsidR="00215FAD" w:rsidRDefault="00125BF7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4B2F6BB0" wp14:editId="5F9D29D0">
            <wp:extent cx="4039164" cy="638264"/>
            <wp:effectExtent l="0" t="0" r="0" b="9525"/>
            <wp:docPr id="1238145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5197" name="Imagen 12381451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FDF" w14:textId="229F8B8E" w:rsidR="00BC49AE" w:rsidRDefault="00BC49AE" w:rsidP="004F3A91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8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- Crea una nueva rama llamada “bibliografia+tu nombre” </w:t>
      </w:r>
      <w:r w:rsidRPr="00BC49AE">
        <w:rPr>
          <w:rFonts w:ascii="Times New Roman" w:hAnsi="Times New Roman" w:cs="Times New Roman"/>
          <w:b w:val="0"/>
          <w:bCs/>
          <w:i/>
          <w:iCs/>
          <w:noProof/>
          <w:color w:val="auto"/>
          <w:szCs w:val="28"/>
        </w:rPr>
        <w:t>Ej: bibliografiaCarlos</w:t>
      </w:r>
      <w:r>
        <w:rPr>
          <w:rFonts w:ascii="Times New Roman" w:hAnsi="Times New Roman" w:cs="Times New Roman"/>
          <w:b w:val="0"/>
          <w:bCs/>
          <w:i/>
          <w:iCs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. Cambia a esta rama creada y crea el fichero bibliografia.txt y añade el titulo y autor de tu libro favorito.</w:t>
      </w:r>
    </w:p>
    <w:p w14:paraId="2D4AA2C8" w14:textId="559AEFAE" w:rsidR="00EB55D8" w:rsidRDefault="00A9526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33E9C78B" wp14:editId="284E7822">
            <wp:extent cx="4191585" cy="295316"/>
            <wp:effectExtent l="0" t="0" r="0" b="9525"/>
            <wp:docPr id="136693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30806" name="Imagen 136693080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5AED" w14:textId="12ABB9C9" w:rsidR="00EB55D8" w:rsidRDefault="00A9526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61031EA6" wp14:editId="7452642B">
            <wp:extent cx="5039428" cy="1219370"/>
            <wp:effectExtent l="0" t="0" r="8890" b="0"/>
            <wp:docPr id="9770455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5530" name="Imagen 977045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3F2E" w14:textId="5864A5C9" w:rsidR="00BC49AE" w:rsidRDefault="00BC49AE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9: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Fusiona la rama bibliografia+tunombre con la rama master</w:t>
      </w:r>
      <w:r w:rsidR="004F3A91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.</w:t>
      </w:r>
    </w:p>
    <w:p w14:paraId="5D5DD2AE" w14:textId="02E35F11" w:rsidR="00A9526A" w:rsidRDefault="00A9526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lastRenderedPageBreak/>
        <w:drawing>
          <wp:inline distT="0" distB="0" distL="0" distR="0" wp14:anchorId="67C2C7BF" wp14:editId="2C6A46F3">
            <wp:extent cx="5077534" cy="905001"/>
            <wp:effectExtent l="0" t="0" r="8890" b="9525"/>
            <wp:docPr id="17068906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0610" name="Imagen 17068906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C22" w14:textId="57CCC17F" w:rsidR="004F3A91" w:rsidRDefault="00A9526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65280B56" wp14:editId="7B62911E">
            <wp:extent cx="4201111" cy="514422"/>
            <wp:effectExtent l="0" t="0" r="0" b="0"/>
            <wp:docPr id="20409567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6731" name="Imagen 20409567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F2FB" w14:textId="197C80C4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>
        <w:rPr>
          <w:rFonts w:ascii="Times New Roman" w:hAnsi="Times New Roman" w:cs="Times New Roman"/>
          <w:noProof/>
          <w:color w:val="auto"/>
          <w:szCs w:val="28"/>
        </w:rPr>
        <w:t>10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>: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Elimina la rama bibliografia+tunombre e inserta el comando para comprobar que ramas tenemos actualmente.</w:t>
      </w:r>
    </w:p>
    <w:p w14:paraId="5F7CDEC2" w14:textId="7E6E5208" w:rsidR="00A9526A" w:rsidRDefault="00A9526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694E026D" wp14:editId="073C1F7A">
            <wp:extent cx="4077269" cy="504895"/>
            <wp:effectExtent l="0" t="0" r="0" b="9525"/>
            <wp:docPr id="3598074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7438" name="Imagen 35980743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8CE" w14:textId="71382FD8" w:rsidR="00A9526A" w:rsidRPr="00BC49AE" w:rsidRDefault="009E30BD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13906B74" wp14:editId="3FD3D321">
            <wp:extent cx="4067743" cy="381053"/>
            <wp:effectExtent l="0" t="0" r="9525" b="0"/>
            <wp:docPr id="20595209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20941" name="Imagen 20595209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26A" w:rsidRPr="00BC49AE" w:rsidSect="00A43454">
      <w:headerReference w:type="default" r:id="rId31"/>
      <w:footerReference w:type="default" r:id="rId3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2C32" w14:textId="77777777" w:rsidR="00A43454" w:rsidRDefault="00A43454">
      <w:r>
        <w:separator/>
      </w:r>
    </w:p>
    <w:p w14:paraId="62CE5234" w14:textId="77777777" w:rsidR="00A43454" w:rsidRDefault="00A43454"/>
  </w:endnote>
  <w:endnote w:type="continuationSeparator" w:id="0">
    <w:p w14:paraId="18FE5149" w14:textId="77777777" w:rsidR="00A43454" w:rsidRDefault="00A43454">
      <w:r>
        <w:continuationSeparator/>
      </w:r>
    </w:p>
    <w:p w14:paraId="6F8122C0" w14:textId="77777777" w:rsidR="00A43454" w:rsidRDefault="00A434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60C9" w14:textId="77777777" w:rsidR="00A43454" w:rsidRDefault="00A43454">
      <w:r>
        <w:separator/>
      </w:r>
    </w:p>
    <w:p w14:paraId="5AECC7A0" w14:textId="77777777" w:rsidR="00A43454" w:rsidRDefault="00A43454"/>
  </w:footnote>
  <w:footnote w:type="continuationSeparator" w:id="0">
    <w:p w14:paraId="1AC61AC2" w14:textId="77777777" w:rsidR="00A43454" w:rsidRDefault="00A43454">
      <w:r>
        <w:continuationSeparator/>
      </w:r>
    </w:p>
    <w:p w14:paraId="3CFD4943" w14:textId="77777777" w:rsidR="00A43454" w:rsidRDefault="00A434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03DBD840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710512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952C53">
            <w:rPr>
              <w:noProof/>
            </w:rPr>
            <w:t>Maria Moliner</w:t>
          </w:r>
          <w:r>
            <w:rPr>
              <w:noProof/>
            </w:rPr>
            <w:t>. Curso 202</w:t>
          </w:r>
          <w:r w:rsidR="00952C53">
            <w:rPr>
              <w:noProof/>
            </w:rPr>
            <w:t>3</w:t>
          </w:r>
          <w:r>
            <w:rPr>
              <w:noProof/>
            </w:rPr>
            <w:t>-202</w:t>
          </w:r>
          <w:r w:rsidR="00952C53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94126"/>
    <w:rsid w:val="000A0150"/>
    <w:rsid w:val="000E63C9"/>
    <w:rsid w:val="00125BF7"/>
    <w:rsid w:val="00130E9D"/>
    <w:rsid w:val="00150A6D"/>
    <w:rsid w:val="00185B35"/>
    <w:rsid w:val="001F2BC8"/>
    <w:rsid w:val="001F5F6B"/>
    <w:rsid w:val="00215FAD"/>
    <w:rsid w:val="00243EBC"/>
    <w:rsid w:val="00246A35"/>
    <w:rsid w:val="00284348"/>
    <w:rsid w:val="002B4F2D"/>
    <w:rsid w:val="002F51F5"/>
    <w:rsid w:val="00312137"/>
    <w:rsid w:val="00330359"/>
    <w:rsid w:val="0033762F"/>
    <w:rsid w:val="00360494"/>
    <w:rsid w:val="00366C7E"/>
    <w:rsid w:val="00381937"/>
    <w:rsid w:val="00384EA3"/>
    <w:rsid w:val="003A39A1"/>
    <w:rsid w:val="003C2191"/>
    <w:rsid w:val="003D3863"/>
    <w:rsid w:val="004110DE"/>
    <w:rsid w:val="0044085A"/>
    <w:rsid w:val="004B21A5"/>
    <w:rsid w:val="004E5FEE"/>
    <w:rsid w:val="004F3A91"/>
    <w:rsid w:val="005037F0"/>
    <w:rsid w:val="00516A86"/>
    <w:rsid w:val="005275F6"/>
    <w:rsid w:val="00572102"/>
    <w:rsid w:val="005C394A"/>
    <w:rsid w:val="005F1BB0"/>
    <w:rsid w:val="00656C4D"/>
    <w:rsid w:val="006E5716"/>
    <w:rsid w:val="00710512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200C7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52C53"/>
    <w:rsid w:val="00966B81"/>
    <w:rsid w:val="00977F79"/>
    <w:rsid w:val="009C7720"/>
    <w:rsid w:val="009D24C7"/>
    <w:rsid w:val="009E30BD"/>
    <w:rsid w:val="00A23AFA"/>
    <w:rsid w:val="00A31B3E"/>
    <w:rsid w:val="00A43454"/>
    <w:rsid w:val="00A532F3"/>
    <w:rsid w:val="00A8489E"/>
    <w:rsid w:val="00A9526A"/>
    <w:rsid w:val="00AB02A7"/>
    <w:rsid w:val="00AC29F3"/>
    <w:rsid w:val="00AF1AA8"/>
    <w:rsid w:val="00B231E5"/>
    <w:rsid w:val="00B91A58"/>
    <w:rsid w:val="00BC49AE"/>
    <w:rsid w:val="00BF42D4"/>
    <w:rsid w:val="00C02B87"/>
    <w:rsid w:val="00C4086D"/>
    <w:rsid w:val="00CA1896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E40CD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0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glossaryDocument" Target="glossary/document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19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3.tmp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28" Type="http://schemas.openxmlformats.org/officeDocument/2006/relationships/image" Target="media/image22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theme" Target="theme/theme1.xml"/><Relationship Id="rId8" Type="http://schemas.openxmlformats.org/officeDocument/2006/relationships/image" Target="media/image3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FF3E58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FF3E58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722876"/>
    <w:rsid w:val="00783D82"/>
    <w:rsid w:val="009F7FD9"/>
    <w:rsid w:val="00CD74DD"/>
    <w:rsid w:val="00CF2F17"/>
    <w:rsid w:val="00E504DA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1266</TotalTime>
  <Pages>7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Nocturno</cp:lastModifiedBy>
  <cp:revision>9</cp:revision>
  <cp:lastPrinted>2006-08-01T17:47:00Z</cp:lastPrinted>
  <dcterms:created xsi:type="dcterms:W3CDTF">2021-10-24T10:49:00Z</dcterms:created>
  <dcterms:modified xsi:type="dcterms:W3CDTF">2024-04-18T17:28:00Z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